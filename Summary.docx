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970"/>
        <w:gridCol w:w="5900"/>
      </w:tblGrid>
      <w:tr w:rsidR="000115DA" w:rsidRPr="003A33F4" w14:paraId="145D96D8" w14:textId="77777777" w:rsidTr="000D190D">
        <w:trPr>
          <w:trHeight w:val="1308"/>
        </w:trPr>
        <w:tc>
          <w:tcPr>
            <w:tcW w:w="2970" w:type="dxa"/>
          </w:tcPr>
          <w:p w14:paraId="3DD2A28E" w14:textId="77777777" w:rsidR="000115DA" w:rsidRDefault="000115DA">
            <w:pPr>
              <w:spacing w:after="0"/>
            </w:pPr>
          </w:p>
        </w:tc>
        <w:tc>
          <w:tcPr>
            <w:tcW w:w="5900" w:type="dxa"/>
            <w:tcMar>
              <w:bottom w:w="576" w:type="dxa"/>
            </w:tcMar>
          </w:tcPr>
          <w:p w14:paraId="54B2FE1F" w14:textId="208CA313" w:rsidR="000115DA" w:rsidRDefault="005D5EAB" w:rsidP="00F76FFE">
            <w:pPr>
              <w:pStyle w:val="a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B1F39BA" wp14:editId="19AADBB4">
                  <wp:simplePos x="0" y="0"/>
                  <wp:positionH relativeFrom="column">
                    <wp:posOffset>2823210</wp:posOffset>
                  </wp:positionH>
                  <wp:positionV relativeFrom="paragraph">
                    <wp:posOffset>84455</wp:posOffset>
                  </wp:positionV>
                  <wp:extent cx="780415" cy="870585"/>
                  <wp:effectExtent l="0" t="0" r="635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lang w:val="en-US"/>
                </w:rPr>
                <w:alias w:val="Ваше имя"/>
                <w:id w:val="-730929282"/>
                <w:placeholder>
                  <w:docPart w:val="44C34EC66BCB42C7AB66B6C8B7BA35E1"/>
                </w:placeholder>
                <w15:appearance w15:val="hidden"/>
                <w:text/>
              </w:sdtPr>
              <w:sdtEndPr/>
              <w:sdtContent>
                <w:r w:rsidR="00516D20">
                  <w:rPr>
                    <w:lang w:val="en-US"/>
                  </w:rPr>
                  <w:t>Fedarenkau Kiryl</w:t>
                </w:r>
              </w:sdtContent>
            </w:sdt>
          </w:p>
          <w:p w14:paraId="71CBD19C" w14:textId="253FE6F3" w:rsidR="000115DA" w:rsidRDefault="006C73DC" w:rsidP="00F76FFE">
            <w:pPr>
              <w:spacing w:after="0"/>
              <w:jc w:val="both"/>
              <w:rPr>
                <w:rStyle w:val="Emphasis"/>
                <w:b w:val="0"/>
                <w:color w:val="262626" w:themeColor="text1" w:themeTint="D9"/>
                <w:lang w:val="en-US"/>
              </w:rPr>
            </w:pPr>
            <w:r>
              <w:rPr>
                <w:lang w:val="en-US"/>
              </w:rPr>
              <w:t>Minsk</w:t>
            </w:r>
          </w:p>
          <w:p w14:paraId="3314743D" w14:textId="61CDF4B6" w:rsidR="003A33F4" w:rsidRPr="005E4FCC" w:rsidRDefault="005E4FD0" w:rsidP="00F76FFE">
            <w:pPr>
              <w:spacing w:after="0"/>
              <w:jc w:val="both"/>
              <w:rPr>
                <w:rStyle w:val="Emphasis"/>
                <w:b w:val="0"/>
                <w:color w:val="181818" w:themeColor="background2" w:themeShade="1A"/>
                <w:lang w:val="en-US"/>
              </w:rPr>
            </w:pPr>
            <w:r>
              <w:fldChar w:fldCharType="begin"/>
            </w:r>
            <w:r w:rsidRPr="000B0870">
              <w:rPr>
                <w:lang w:val="en-US"/>
              </w:rPr>
              <w:instrText xml:space="preserve"> HYPERLINK "mailto:vvvvvvvesna@gmail.com" </w:instrText>
            </w:r>
            <w:r>
              <w:fldChar w:fldCharType="separate"/>
            </w:r>
            <w:r w:rsidR="00564C70" w:rsidRPr="005E4FCC">
              <w:rPr>
                <w:rStyle w:val="Hyperlink"/>
                <w:color w:val="181818" w:themeColor="background2" w:themeShade="1A"/>
                <w:lang w:val="en-US"/>
              </w:rPr>
              <w:t>vvvvvvvesna@gmail.com</w:t>
            </w:r>
            <w:r>
              <w:rPr>
                <w:rStyle w:val="Hyperlink"/>
                <w:color w:val="181818" w:themeColor="background2" w:themeShade="1A"/>
                <w:lang w:val="en-US"/>
              </w:rPr>
              <w:fldChar w:fldCharType="end"/>
            </w:r>
            <w:r w:rsidR="00564C70" w:rsidRPr="005E4FCC">
              <w:rPr>
                <w:color w:val="181818" w:themeColor="background2" w:themeShade="1A"/>
                <w:lang w:val="en-US"/>
              </w:rPr>
              <w:t xml:space="preserve"> </w:t>
            </w:r>
          </w:p>
          <w:p w14:paraId="1FAB941B" w14:textId="5164CD75" w:rsidR="000115DA" w:rsidRDefault="00516D20" w:rsidP="00F76FF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+375 (33) 646 25 31</w:t>
            </w:r>
          </w:p>
        </w:tc>
      </w:tr>
      <w:tr w:rsidR="000115DA" w:rsidRPr="000B0870" w14:paraId="488A98F3" w14:textId="77777777" w:rsidTr="000D190D">
        <w:trPr>
          <w:trHeight w:val="737"/>
        </w:trPr>
        <w:tc>
          <w:tcPr>
            <w:tcW w:w="2970" w:type="dxa"/>
          </w:tcPr>
          <w:p w14:paraId="6570976F" w14:textId="77777777" w:rsidR="000115DA" w:rsidRDefault="00516D20">
            <w:pPr>
              <w:pStyle w:val="Heading1"/>
              <w:outlineLvl w:val="0"/>
            </w:pPr>
            <w:r>
              <w:rPr>
                <w:lang w:bidi="ru-RU"/>
              </w:rPr>
              <w:t>summary</w:t>
            </w:r>
          </w:p>
        </w:tc>
        <w:tc>
          <w:tcPr>
            <w:tcW w:w="5900" w:type="dxa"/>
          </w:tcPr>
          <w:p w14:paraId="2B6E7BA8" w14:textId="131F6087" w:rsidR="000115DA" w:rsidRDefault="00AF1D6C">
            <w:pPr>
              <w:rPr>
                <w:lang w:val="en-US"/>
              </w:rPr>
            </w:pPr>
            <w:r>
              <w:rPr>
                <w:lang w:val="en-US"/>
              </w:rPr>
              <w:t xml:space="preserve">4 years of experience as </w:t>
            </w: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developer (React, C#, Azure cloud, Yammer data migrations)</w:t>
            </w:r>
            <w:r>
              <w:rPr>
                <w:lang w:val="en-US"/>
              </w:rPr>
              <w:br/>
              <w:t>Team lead of Yammer migrations projects</w:t>
            </w:r>
          </w:p>
        </w:tc>
      </w:tr>
      <w:tr w:rsidR="000115DA" w:rsidRPr="005D5EAB" w14:paraId="3D9AC679" w14:textId="77777777" w:rsidTr="000D190D">
        <w:trPr>
          <w:trHeight w:val="646"/>
        </w:trPr>
        <w:tc>
          <w:tcPr>
            <w:tcW w:w="2970" w:type="dxa"/>
          </w:tcPr>
          <w:p w14:paraId="081A6F9B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 w:bidi="ru-RU"/>
              </w:rPr>
              <w:t>education</w:t>
            </w:r>
          </w:p>
        </w:tc>
        <w:tc>
          <w:tcPr>
            <w:tcW w:w="5900" w:type="dxa"/>
          </w:tcPr>
          <w:p w14:paraId="7938522A" w14:textId="17F23EA9" w:rsidR="000115DA" w:rsidRDefault="00516D20">
            <w:pPr>
              <w:pStyle w:val="Heading2"/>
              <w:outlineLvl w:val="1"/>
              <w:rPr>
                <w:lang w:val="en-US"/>
              </w:rPr>
            </w:pPr>
            <w:r>
              <w:rPr>
                <w:rStyle w:val="Strong"/>
                <w:lang w:val="en-US"/>
              </w:rPr>
              <w:t>Belarussian technical university</w:t>
            </w:r>
            <w:r>
              <w:rPr>
                <w:lang w:val="en-US" w:bidi="ru-RU"/>
              </w:rPr>
              <w:t xml:space="preserve">, </w:t>
            </w:r>
            <w:r>
              <w:rPr>
                <w:lang w:val="en-US"/>
              </w:rPr>
              <w:t>Minsk</w:t>
            </w:r>
          </w:p>
          <w:p w14:paraId="00B512B1" w14:textId="5A746E5B" w:rsidR="000115DA" w:rsidRDefault="00516D20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Faculty of information technologies, software for information tecnologies. engineer-programmer.</w:t>
            </w:r>
          </w:p>
        </w:tc>
      </w:tr>
      <w:tr w:rsidR="000115DA" w:rsidRPr="000B0870" w14:paraId="734F9DFD" w14:textId="77777777" w:rsidTr="000D190D">
        <w:trPr>
          <w:trHeight w:val="1606"/>
        </w:trPr>
        <w:tc>
          <w:tcPr>
            <w:tcW w:w="2970" w:type="dxa"/>
          </w:tcPr>
          <w:p w14:paraId="75BCF64F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Technical Skills</w:t>
            </w:r>
          </w:p>
        </w:tc>
        <w:tc>
          <w:tcPr>
            <w:tcW w:w="5900" w:type="dxa"/>
          </w:tcPr>
          <w:p w14:paraId="6D421EA5" w14:textId="57424530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>-Operating systems</w:t>
            </w:r>
            <w:r w:rsidRPr="004F42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</w:t>
            </w:r>
            <w:r w:rsidR="00AF1D6C">
              <w:rPr>
                <w:lang w:val="en-US"/>
              </w:rPr>
              <w:t>, Linux</w:t>
            </w:r>
          </w:p>
          <w:p w14:paraId="1C9E9A27" w14:textId="60DC0AB1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-Programming languages: </w:t>
            </w:r>
            <w:r w:rsidRPr="004F42C1">
              <w:rPr>
                <w:lang w:val="en-US"/>
              </w:rPr>
              <w:t>JS,</w:t>
            </w:r>
            <w:r w:rsidR="00D21971">
              <w:rPr>
                <w:lang w:val="en-US"/>
              </w:rPr>
              <w:t xml:space="preserve"> TS,</w:t>
            </w:r>
            <w:r w:rsidRPr="004F42C1">
              <w:rPr>
                <w:lang w:val="en-US"/>
              </w:rPr>
              <w:t xml:space="preserve"> HTML, CSS,</w:t>
            </w:r>
            <w:r w:rsidR="005D5EAB">
              <w:rPr>
                <w:lang w:val="en-US"/>
              </w:rPr>
              <w:t xml:space="preserve"> C#</w:t>
            </w:r>
          </w:p>
          <w:p w14:paraId="0B8C878A" w14:textId="7706F207" w:rsidR="000115DA" w:rsidRDefault="00516D20">
            <w:pPr>
              <w:rPr>
                <w:lang w:val="en-US"/>
              </w:rPr>
            </w:pPr>
            <w:r>
              <w:rPr>
                <w:lang w:val="en-US"/>
              </w:rPr>
              <w:t xml:space="preserve">-Databases: </w:t>
            </w:r>
            <w:r w:rsidR="006B6253">
              <w:rPr>
                <w:lang w:val="en-US"/>
              </w:rPr>
              <w:t xml:space="preserve">MSSQL, MongoDB, </w:t>
            </w:r>
            <w:r>
              <w:rPr>
                <w:lang w:val="en-US"/>
              </w:rPr>
              <w:t>MySQL</w:t>
            </w:r>
          </w:p>
          <w:p w14:paraId="5F4570DE" w14:textId="3338B2BB" w:rsidR="000115DA" w:rsidRDefault="00516D20" w:rsidP="004F42C1">
            <w:pPr>
              <w:rPr>
                <w:lang w:val="en-US"/>
              </w:rPr>
            </w:pPr>
            <w:r>
              <w:rPr>
                <w:lang w:val="en-US"/>
              </w:rPr>
              <w:t>-Technologies</w:t>
            </w:r>
            <w:r w:rsidR="004F42C1">
              <w:rPr>
                <w:lang w:val="en-US"/>
              </w:rPr>
              <w:t>:</w:t>
            </w:r>
            <w:r w:rsidRPr="004F42C1">
              <w:rPr>
                <w:lang w:val="en-US"/>
              </w:rPr>
              <w:t xml:space="preserve"> React,</w:t>
            </w:r>
            <w:r w:rsidR="00E36329">
              <w:rPr>
                <w:lang w:val="en-US"/>
              </w:rPr>
              <w:t xml:space="preserve"> Node,</w:t>
            </w:r>
            <w:r w:rsidR="004F42C1">
              <w:rPr>
                <w:lang w:val="en-US"/>
              </w:rPr>
              <w:t xml:space="preserve"> </w:t>
            </w:r>
            <w:r w:rsidR="00E36329">
              <w:rPr>
                <w:lang w:val="en-US"/>
              </w:rPr>
              <w:t xml:space="preserve">.Net, </w:t>
            </w:r>
            <w:r w:rsidR="004F42C1">
              <w:rPr>
                <w:lang w:val="en-US"/>
              </w:rPr>
              <w:t>Redux,</w:t>
            </w:r>
            <w:r w:rsidR="005D5EAB">
              <w:rPr>
                <w:lang w:val="en-US"/>
              </w:rPr>
              <w:t xml:space="preserve"> SCSS, webpack, </w:t>
            </w:r>
            <w:proofErr w:type="spellStart"/>
            <w:r w:rsidR="005D5EAB">
              <w:rPr>
                <w:lang w:val="en-US"/>
              </w:rPr>
              <w:t>npm</w:t>
            </w:r>
            <w:proofErr w:type="spellEnd"/>
            <w:r w:rsidR="005D5EAB">
              <w:rPr>
                <w:lang w:val="en-US"/>
              </w:rPr>
              <w:t>, bash,</w:t>
            </w:r>
            <w:r w:rsidR="004F42C1">
              <w:rPr>
                <w:lang w:val="en-US"/>
              </w:rPr>
              <w:t xml:space="preserve"> </w:t>
            </w:r>
            <w:proofErr w:type="spellStart"/>
            <w:r w:rsidR="004F42C1">
              <w:rPr>
                <w:lang w:val="en-US"/>
              </w:rPr>
              <w:t>MobX</w:t>
            </w:r>
            <w:proofErr w:type="spellEnd"/>
            <w:r w:rsidR="006C25D7">
              <w:rPr>
                <w:lang w:val="en-US"/>
              </w:rPr>
              <w:t>, git</w:t>
            </w:r>
            <w:r w:rsidR="00D21971">
              <w:rPr>
                <w:lang w:val="en-US"/>
              </w:rPr>
              <w:t xml:space="preserve">, </w:t>
            </w:r>
            <w:proofErr w:type="spellStart"/>
            <w:r w:rsidR="00D21971">
              <w:rPr>
                <w:lang w:val="en-US"/>
              </w:rPr>
              <w:t>Sharepoint</w:t>
            </w:r>
            <w:proofErr w:type="spellEnd"/>
            <w:r w:rsidR="00D21971">
              <w:rPr>
                <w:lang w:val="en-US"/>
              </w:rPr>
              <w:t xml:space="preserve"> Online, Azure</w:t>
            </w:r>
            <w:r w:rsidR="00AF1D6C">
              <w:rPr>
                <w:lang w:val="en-US"/>
              </w:rPr>
              <w:t xml:space="preserve">, REST, Graph, </w:t>
            </w:r>
            <w:proofErr w:type="spellStart"/>
            <w:r w:rsidR="00DB1F1B">
              <w:rPr>
                <w:lang w:val="en-US"/>
              </w:rPr>
              <w:t>P</w:t>
            </w:r>
            <w:r w:rsidR="00AF1D6C">
              <w:rPr>
                <w:lang w:val="en-US"/>
              </w:rPr>
              <w:t>owershell</w:t>
            </w:r>
            <w:proofErr w:type="spellEnd"/>
            <w:r w:rsidR="000C441B">
              <w:rPr>
                <w:lang w:val="en-US"/>
              </w:rPr>
              <w:t xml:space="preserve"> (and a lot</w:t>
            </w:r>
            <w:r w:rsidR="00F231D2">
              <w:rPr>
                <w:lang w:val="en-US"/>
              </w:rPr>
              <w:t xml:space="preserve"> more</w:t>
            </w:r>
            <w:r w:rsidR="000C441B">
              <w:rPr>
                <w:lang w:val="en-US"/>
              </w:rPr>
              <w:t>)</w:t>
            </w:r>
          </w:p>
          <w:p w14:paraId="2938638B" w14:textId="185CAC57" w:rsidR="00DB1F1B" w:rsidRPr="00CB145B" w:rsidRDefault="00DB1F1B" w:rsidP="004F42C1">
            <w:pPr>
              <w:rPr>
                <w:lang w:val="en-US"/>
              </w:rPr>
            </w:pPr>
            <w:r>
              <w:rPr>
                <w:lang w:val="en-US"/>
              </w:rPr>
              <w:t xml:space="preserve">-Skills: csv, html parsing, strong web requests understanding, </w:t>
            </w:r>
            <w:r w:rsidR="00CB145B">
              <w:rPr>
                <w:lang w:val="en-US"/>
              </w:rPr>
              <w:t xml:space="preserve">acquainted with </w:t>
            </w:r>
            <w:r>
              <w:rPr>
                <w:lang w:val="en-US"/>
              </w:rPr>
              <w:t xml:space="preserve">patterns, </w:t>
            </w:r>
            <w:r w:rsidR="00CB145B">
              <w:rPr>
                <w:lang w:val="en-US"/>
              </w:rPr>
              <w:t>http/https, strong knowledge of OOP, difference in using of typed and untyped languages, clear code practices, azure cloud deploying</w:t>
            </w:r>
            <w:r w:rsidR="00F231D2">
              <w:rPr>
                <w:lang w:val="en-US"/>
              </w:rPr>
              <w:t xml:space="preserve"> with pipeline and etc.</w:t>
            </w:r>
            <w:r w:rsidR="00CB145B">
              <w:rPr>
                <w:lang w:val="en-US"/>
              </w:rPr>
              <w:t xml:space="preserve"> </w:t>
            </w:r>
          </w:p>
        </w:tc>
      </w:tr>
      <w:tr w:rsidR="000115DA" w:rsidRPr="000B0870" w14:paraId="08D7C864" w14:textId="77777777" w:rsidTr="000D190D">
        <w:trPr>
          <w:trHeight w:val="1950"/>
        </w:trPr>
        <w:tc>
          <w:tcPr>
            <w:tcW w:w="2970" w:type="dxa"/>
          </w:tcPr>
          <w:p w14:paraId="506CF296" w14:textId="77777777" w:rsidR="000115DA" w:rsidRDefault="00516D2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Expirience</w:t>
            </w:r>
          </w:p>
        </w:tc>
        <w:tc>
          <w:tcPr>
            <w:tcW w:w="5900" w:type="dxa"/>
          </w:tcPr>
          <w:p w14:paraId="5E7A365A" w14:textId="6AB5966B" w:rsidR="00F76FFE" w:rsidRPr="008B41B4" w:rsidRDefault="00AF1D6C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</w:t>
            </w:r>
            <w:r w:rsidR="005D5EA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years </w:t>
            </w:r>
            <w:r w:rsidR="005D5EAB">
              <w:rPr>
                <w:b/>
                <w:lang w:val="en-US"/>
              </w:rPr>
              <w:t xml:space="preserve">in WMREply as frontend developer, Sharepoint Online developer </w:t>
            </w:r>
            <w:r>
              <w:rPr>
                <w:b/>
                <w:lang w:val="en-US"/>
              </w:rPr>
              <w:t>and Migration project team lead</w:t>
            </w:r>
          </w:p>
          <w:p w14:paraId="0EA81ED1" w14:textId="1680F31C" w:rsidR="005D5EAB" w:rsidRDefault="00AF1D6C" w:rsidP="005D5EAB">
            <w:pPr>
              <w:rPr>
                <w:lang w:val="en-US"/>
              </w:rPr>
            </w:pPr>
            <w:r>
              <w:rPr>
                <w:lang w:val="en-US"/>
              </w:rPr>
              <w:t xml:space="preserve">Frontend development for SP (webparts), Yammer data migrations (Azure cloud development),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  <w:r>
              <w:rPr>
                <w:lang w:val="en-US"/>
              </w:rPr>
              <w:t xml:space="preserve"> scripts</w:t>
            </w:r>
          </w:p>
          <w:p w14:paraId="7123D820" w14:textId="53588743" w:rsidR="00D21971" w:rsidRDefault="005D5EAB" w:rsidP="008B41B4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8 MonThs as ReACT DEVELOPER in STARTUP PROJECT</w:t>
            </w:r>
          </w:p>
          <w:p w14:paraId="7785B51A" w14:textId="77777777" w:rsidR="00AF1D6C" w:rsidRDefault="005D5EAB" w:rsidP="00AF1D6C">
            <w:pPr>
              <w:rPr>
                <w:lang w:val="en-US"/>
              </w:rPr>
            </w:pPr>
            <w:r>
              <w:rPr>
                <w:lang w:val="en-US"/>
              </w:rPr>
              <w:t>Front part of project on React</w:t>
            </w:r>
          </w:p>
          <w:p w14:paraId="0A3E2E88" w14:textId="0649E538" w:rsidR="006748D4" w:rsidRDefault="006748D4" w:rsidP="006748D4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6748D4">
              <w:rPr>
                <w:b/>
                <w:bCs/>
                <w:lang w:val="en-US"/>
              </w:rPr>
              <w:t>Want to know more</w:t>
            </w:r>
          </w:p>
          <w:p w14:paraId="072746E7" w14:textId="6075E400" w:rsidR="006748D4" w:rsidRPr="006748D4" w:rsidRDefault="006748D4" w:rsidP="006748D4">
            <w:pPr>
              <w:rPr>
                <w:lang w:val="en-US"/>
              </w:rPr>
            </w:pPr>
            <w:r>
              <w:rPr>
                <w:lang w:val="en-US"/>
              </w:rPr>
              <w:t xml:space="preserve">Always trying to move further in research of tech stuff </w:t>
            </w:r>
          </w:p>
        </w:tc>
      </w:tr>
      <w:tr w:rsidR="005D5EAB" w:rsidRPr="000B0870" w14:paraId="24690B20" w14:textId="77777777" w:rsidTr="000D190D">
        <w:trPr>
          <w:trHeight w:val="806"/>
        </w:trPr>
        <w:tc>
          <w:tcPr>
            <w:tcW w:w="2970" w:type="dxa"/>
          </w:tcPr>
          <w:p w14:paraId="12DA9479" w14:textId="0E0AA771" w:rsidR="005D5EAB" w:rsidRDefault="005D5EAB" w:rsidP="00F76FF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 Language skills</w:t>
            </w:r>
          </w:p>
        </w:tc>
        <w:tc>
          <w:tcPr>
            <w:tcW w:w="5900" w:type="dxa"/>
          </w:tcPr>
          <w:p w14:paraId="6BE8F56B" w14:textId="3401EA14" w:rsidR="005D5EAB" w:rsidRDefault="00AF1D6C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C1</w:t>
            </w:r>
            <w:r w:rsidR="008B41B4">
              <w:rPr>
                <w:b/>
                <w:lang w:val="en-US"/>
              </w:rPr>
              <w:t xml:space="preserve"> English</w:t>
            </w:r>
          </w:p>
          <w:p w14:paraId="7DCCBF50" w14:textId="77777777" w:rsid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Native russian</w:t>
            </w:r>
          </w:p>
          <w:p w14:paraId="667EAABD" w14:textId="402BE98C" w:rsidR="008B41B4" w:rsidRPr="008B41B4" w:rsidRDefault="008B41B4" w:rsidP="008B41B4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TRochę Poland</w:t>
            </w:r>
          </w:p>
        </w:tc>
      </w:tr>
      <w:tr w:rsidR="00AE1289" w:rsidRPr="000B0870" w14:paraId="48C3E9E1" w14:textId="77777777" w:rsidTr="000D190D">
        <w:trPr>
          <w:trHeight w:val="1562"/>
        </w:trPr>
        <w:tc>
          <w:tcPr>
            <w:tcW w:w="2970" w:type="dxa"/>
          </w:tcPr>
          <w:p w14:paraId="3F86CED8" w14:textId="09003F06" w:rsidR="00AE1289" w:rsidRPr="00AE1289" w:rsidRDefault="00AE1289" w:rsidP="000D190D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expectations</w:t>
            </w:r>
          </w:p>
        </w:tc>
        <w:tc>
          <w:tcPr>
            <w:tcW w:w="5900" w:type="dxa"/>
          </w:tcPr>
          <w:p w14:paraId="2C0963DD" w14:textId="77777777" w:rsidR="00AE1289" w:rsidRDefault="00AE1289" w:rsidP="005D5EAB">
            <w:pPr>
              <w:pStyle w:val="Heading2"/>
              <w:outlineLvl w:val="1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Want to move poland</w:t>
            </w:r>
          </w:p>
          <w:p w14:paraId="17658A48" w14:textId="53DD0AAA" w:rsidR="00AE1289" w:rsidRDefault="00AE1289" w:rsidP="00AE1289">
            <w:pPr>
              <w:rPr>
                <w:lang w:val="en-US"/>
              </w:rPr>
            </w:pPr>
            <w:r>
              <w:rPr>
                <w:lang w:val="en-US"/>
              </w:rPr>
              <w:t>Currently have PBH visa and want to have a</w:t>
            </w:r>
            <w:r w:rsidR="00D211A0">
              <w:rPr>
                <w:lang w:val="en-US"/>
              </w:rPr>
              <w:t>n</w:t>
            </w:r>
            <w:r>
              <w:rPr>
                <w:lang w:val="en-US"/>
              </w:rPr>
              <w:t xml:space="preserve"> offer from Poland office</w:t>
            </w:r>
          </w:p>
          <w:p w14:paraId="7958D5F3" w14:textId="2F80502C" w:rsidR="00D251BE" w:rsidRDefault="00D251BE" w:rsidP="00D251BE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Remote work prefer</w:t>
            </w:r>
          </w:p>
          <w:p w14:paraId="7A490E6D" w14:textId="57B5E5C5" w:rsidR="00D251BE" w:rsidRPr="00D251BE" w:rsidRDefault="00D251BE" w:rsidP="008B41B4">
            <w:pPr>
              <w:rPr>
                <w:lang w:val="en-US"/>
              </w:rPr>
            </w:pPr>
            <w:r>
              <w:rPr>
                <w:lang w:val="en-US"/>
              </w:rPr>
              <w:t>But can visit office to have a communication with a team</w:t>
            </w:r>
          </w:p>
          <w:p w14:paraId="31BA07A4" w14:textId="24B6E46A" w:rsidR="00AE1289" w:rsidRPr="00AE1289" w:rsidRDefault="00AE1289" w:rsidP="00AE1289">
            <w:pPr>
              <w:rPr>
                <w:lang w:val="en-US"/>
              </w:rPr>
            </w:pPr>
          </w:p>
        </w:tc>
      </w:tr>
    </w:tbl>
    <w:p w14:paraId="592F47D8" w14:textId="60C6B0E7" w:rsidR="000115DA" w:rsidRDefault="000115DA" w:rsidP="008B41B4">
      <w:pPr>
        <w:rPr>
          <w:lang w:val="en-US"/>
        </w:rPr>
      </w:pPr>
    </w:p>
    <w:sectPr w:rsidR="000115DA">
      <w:footerReference w:type="default" r:id="rId9"/>
      <w:pgSz w:w="11906" w:h="16838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3F53" w14:textId="77777777" w:rsidR="005E4FD0" w:rsidRDefault="005E4FD0">
      <w:pPr>
        <w:spacing w:after="0" w:line="240" w:lineRule="auto"/>
      </w:pPr>
      <w:r>
        <w:separator/>
      </w:r>
    </w:p>
  </w:endnote>
  <w:endnote w:type="continuationSeparator" w:id="0">
    <w:p w14:paraId="32C66AE1" w14:textId="77777777" w:rsidR="005E4FD0" w:rsidRDefault="005E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62FF" w14:textId="77777777" w:rsidR="000115DA" w:rsidRDefault="00516D20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7BB9B" w14:textId="77777777" w:rsidR="005E4FD0" w:rsidRDefault="005E4FD0">
      <w:pPr>
        <w:spacing w:after="0" w:line="240" w:lineRule="auto"/>
      </w:pPr>
      <w:r>
        <w:separator/>
      </w:r>
    </w:p>
  </w:footnote>
  <w:footnote w:type="continuationSeparator" w:id="0">
    <w:p w14:paraId="10E3C0C3" w14:textId="77777777" w:rsidR="005E4FD0" w:rsidRDefault="005E4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4B7"/>
    <w:multiLevelType w:val="hybridMultilevel"/>
    <w:tmpl w:val="E27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2F15"/>
    <w:multiLevelType w:val="hybridMultilevel"/>
    <w:tmpl w:val="F3EA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CC6"/>
    <w:multiLevelType w:val="hybridMultilevel"/>
    <w:tmpl w:val="B32C1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5436C"/>
    <w:multiLevelType w:val="hybridMultilevel"/>
    <w:tmpl w:val="18DE6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9E"/>
    <w:rsid w:val="FF83E90A"/>
    <w:rsid w:val="000115DA"/>
    <w:rsid w:val="0003767C"/>
    <w:rsid w:val="00085000"/>
    <w:rsid w:val="000B0870"/>
    <w:rsid w:val="000C441B"/>
    <w:rsid w:val="000D190D"/>
    <w:rsid w:val="000F42E8"/>
    <w:rsid w:val="00143659"/>
    <w:rsid w:val="00187531"/>
    <w:rsid w:val="001A3F02"/>
    <w:rsid w:val="00215EF8"/>
    <w:rsid w:val="003A33F4"/>
    <w:rsid w:val="003B7166"/>
    <w:rsid w:val="004D7C96"/>
    <w:rsid w:val="004F42C1"/>
    <w:rsid w:val="00516D20"/>
    <w:rsid w:val="00534BD8"/>
    <w:rsid w:val="00546DAE"/>
    <w:rsid w:val="00564C70"/>
    <w:rsid w:val="005A5F0C"/>
    <w:rsid w:val="005D5EAB"/>
    <w:rsid w:val="005E4FCC"/>
    <w:rsid w:val="005E4FD0"/>
    <w:rsid w:val="00664628"/>
    <w:rsid w:val="006748D4"/>
    <w:rsid w:val="006B6253"/>
    <w:rsid w:val="006C25D7"/>
    <w:rsid w:val="006C424F"/>
    <w:rsid w:val="006C73DC"/>
    <w:rsid w:val="00704930"/>
    <w:rsid w:val="0088460B"/>
    <w:rsid w:val="008B41B4"/>
    <w:rsid w:val="009401DD"/>
    <w:rsid w:val="009A28A5"/>
    <w:rsid w:val="009C366F"/>
    <w:rsid w:val="00AB7CFF"/>
    <w:rsid w:val="00AE1289"/>
    <w:rsid w:val="00AF1D6C"/>
    <w:rsid w:val="00B00845"/>
    <w:rsid w:val="00B9540C"/>
    <w:rsid w:val="00CB145B"/>
    <w:rsid w:val="00CD6568"/>
    <w:rsid w:val="00D00451"/>
    <w:rsid w:val="00D211A0"/>
    <w:rsid w:val="00D21971"/>
    <w:rsid w:val="00D251BE"/>
    <w:rsid w:val="00D35CB1"/>
    <w:rsid w:val="00D61F9E"/>
    <w:rsid w:val="00D97E78"/>
    <w:rsid w:val="00DB1F1B"/>
    <w:rsid w:val="00E36329"/>
    <w:rsid w:val="00ED3733"/>
    <w:rsid w:val="00F231D2"/>
    <w:rsid w:val="00F53A57"/>
    <w:rsid w:val="00F76FFE"/>
    <w:rsid w:val="00FB47A0"/>
    <w:rsid w:val="00FB6050"/>
    <w:rsid w:val="7F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558"/>
  <w15:docId w15:val="{AA009368-0D8C-4511-9121-72C4C830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2" w:lineRule="auto"/>
    </w:pPr>
    <w:rPr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C9E0E" w:themeColor="accent1"/>
      <w14:textFill>
        <w14:solidFill>
          <w14:schemeClr w14:val="accent1">
            <w14:lumMod w14:val="50000"/>
            <w14:lumMod w14:val="85000"/>
            <w14:lumOff w14:val="1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Emphasis">
    <w:name w:val="Emphasis"/>
    <w:basedOn w:val="DefaultParagraphFont"/>
    <w:uiPriority w:val="4"/>
    <w:unhideWhenUsed/>
    <w:qFormat/>
    <w:rPr>
      <w:b/>
      <w:color w:val="0D0D0D" w:themeColor="text1" w:themeTint="F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customStyle="1" w:styleId="1">
    <w:name w:val="Замещающий текст1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a">
    <w:name w:val="Имя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F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F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10">
    <w:name w:val="Сильное выделение1"/>
    <w:basedOn w:val="DefaultParagraphFont"/>
    <w:uiPriority w:val="21"/>
    <w:unhideWhenUsed/>
    <w:qFormat/>
    <w:rPr>
      <w:b/>
      <w:i/>
      <w:iCs/>
      <w:color w:val="262626" w:themeColor="text1" w:themeTint="D9"/>
    </w:rPr>
  </w:style>
  <w:style w:type="paragraph" w:customStyle="1" w:styleId="11">
    <w:name w:val="Выделенная цитата1"/>
    <w:basedOn w:val="Normal"/>
    <w:next w:val="Normal"/>
    <w:link w:val="a0"/>
    <w:uiPriority w:val="30"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0">
    <w:name w:val="Выделенная цитата Знак"/>
    <w:basedOn w:val="DefaultParagraphFont"/>
    <w:link w:val="11"/>
    <w:uiPriority w:val="30"/>
    <w:semiHidden/>
    <w:qFormat/>
    <w:rPr>
      <w:i/>
      <w:iCs/>
    </w:rPr>
  </w:style>
  <w:style w:type="character" w:customStyle="1" w:styleId="12">
    <w:name w:val="Сильная ссылка1"/>
    <w:basedOn w:val="DefaultParagraphFont"/>
    <w:uiPriority w:val="32"/>
    <w:unhideWhenUsed/>
    <w:qFormat/>
    <w:rPr>
      <w:b/>
      <w:bCs/>
      <w:smallCaps/>
      <w:color w:val="262626" w:themeColor="text1" w:themeTint="D9"/>
      <w:spacing w:val="5"/>
    </w:rPr>
  </w:style>
  <w:style w:type="paragraph" w:customStyle="1" w:styleId="13">
    <w:name w:val="Абзац списка1"/>
    <w:basedOn w:val="Normal"/>
    <w:uiPriority w:val="34"/>
    <w:unhideWhenUsed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2C1"/>
    <w:rPr>
      <w:color w:val="8EB610" w:themeColor="hyperlink"/>
      <w:u w:val="single"/>
    </w:rPr>
  </w:style>
  <w:style w:type="paragraph" w:styleId="ListParagraph">
    <w:name w:val="List Paragraph"/>
    <w:basedOn w:val="Normal"/>
    <w:uiPriority w:val="99"/>
    <w:rsid w:val="00D219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33F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6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F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C366F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\AppData\Roaming\Microsoft\&#1064;&#1072;&#1073;&#1083;&#1086;&#1085;&#1099;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C34EC66BCB42C7AB66B6C8B7BA35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44AF-D100-43E6-B356-C55E7D2A2AAC}"/>
      </w:docPartPr>
      <w:docPartBody>
        <w:p w:rsidR="00A3559A" w:rsidRDefault="00E24647">
          <w:pPr>
            <w:pStyle w:val="44C34EC66BCB42C7AB66B6C8B7BA35E1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altName w:val="Trebuchet MS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306"/>
    <w:rsid w:val="000C0DAB"/>
    <w:rsid w:val="0013054D"/>
    <w:rsid w:val="00234AB4"/>
    <w:rsid w:val="002B6B67"/>
    <w:rsid w:val="005A4406"/>
    <w:rsid w:val="005B75A8"/>
    <w:rsid w:val="006F3A89"/>
    <w:rsid w:val="007F0D9A"/>
    <w:rsid w:val="0080223A"/>
    <w:rsid w:val="009D258F"/>
    <w:rsid w:val="00A3559A"/>
    <w:rsid w:val="00A44DD4"/>
    <w:rsid w:val="00A57A90"/>
    <w:rsid w:val="00C61306"/>
    <w:rsid w:val="00C71010"/>
    <w:rsid w:val="00D77DC9"/>
    <w:rsid w:val="00E24647"/>
    <w:rsid w:val="00E57E7D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34EC66BCB42C7AB66B6C8B7BA35E1">
    <w:name w:val="44C34EC66BCB42C7AB66B6C8B7BA35E1"/>
    <w:qFormat/>
    <w:rPr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резюме.dotx</Template>
  <TotalTime>120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Fedarenkau Kiryl</dc:creator>
  <cp:lastModifiedBy>vvvvvvvvvvv vvvvvvvesna</cp:lastModifiedBy>
  <cp:revision>33</cp:revision>
  <cp:lastPrinted>2022-11-28T18:28:00Z</cp:lastPrinted>
  <dcterms:created xsi:type="dcterms:W3CDTF">2018-03-31T02:50:00Z</dcterms:created>
  <dcterms:modified xsi:type="dcterms:W3CDTF">2023-01-03T12:02:00Z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1033-10.1.0.5707</vt:lpwstr>
  </property>
</Properties>
</file>